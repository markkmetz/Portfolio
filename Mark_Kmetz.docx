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16"/>
      </w:tblGrid>
      <w:tr w:rsidR="002C2CDD" w:rsidRPr="00333CD3" w14:paraId="4C88404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304649E" w14:textId="297EB35F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F49FD06" wp14:editId="147C9AD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D7CB0BF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e67c8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e67c8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56F3EB089BD3C545B2D4D014442A5B3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DA2EE1">
                  <w:t>Mk</w:t>
                </w:r>
              </w:sdtContent>
            </w:sdt>
          </w:p>
          <w:p w14:paraId="58E43B07" w14:textId="77777777" w:rsidR="002C2CDD" w:rsidRPr="00333CD3" w:rsidRDefault="007A0D4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8C6AA9DEBFBE14EB62D2464D11A422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7799216" w14:textId="54E18AD6" w:rsidR="0022319C" w:rsidRDefault="0022319C" w:rsidP="00DA2EE1">
            <w:r>
              <w:t>Leadership</w:t>
            </w:r>
          </w:p>
          <w:p w14:paraId="6B980FFA" w14:textId="0E7BF0CF" w:rsidR="0022319C" w:rsidRDefault="0022319C" w:rsidP="00DA2EE1">
            <w:r>
              <w:t>Project management</w:t>
            </w:r>
          </w:p>
          <w:p w14:paraId="43D1E78D" w14:textId="77777777" w:rsidR="0022319C" w:rsidRDefault="0022319C" w:rsidP="00DA2EE1"/>
          <w:p w14:paraId="565DA6BE" w14:textId="77777777" w:rsidR="0022319C" w:rsidRDefault="0022319C" w:rsidP="00DA2EE1"/>
          <w:p w14:paraId="21C0FB34" w14:textId="0DE647D0" w:rsidR="00DA2EE1" w:rsidRDefault="00E96F9F" w:rsidP="00DA2EE1">
            <w:r>
              <w:t>VMware</w:t>
            </w:r>
            <w:r w:rsidR="00DA2EE1">
              <w:t xml:space="preserve"> and virtualization</w:t>
            </w:r>
          </w:p>
          <w:p w14:paraId="7E36066A" w14:textId="25616A3D" w:rsidR="00E96F9F" w:rsidRDefault="00E96F9F" w:rsidP="00E96F9F">
            <w:r>
              <w:t>PowerShell</w:t>
            </w:r>
            <w:r w:rsidR="00B67E91">
              <w:t>/</w:t>
            </w:r>
            <w:r w:rsidR="00B67E91">
              <w:t>Python</w:t>
            </w:r>
            <w:r w:rsidR="00B67E91">
              <w:t>/</w:t>
            </w:r>
            <w:r w:rsidR="00B67E91">
              <w:t>Bash</w:t>
            </w:r>
          </w:p>
          <w:p w14:paraId="3119E7FB" w14:textId="7F0E1BEF" w:rsidR="00E96F9F" w:rsidRDefault="00E96F9F" w:rsidP="00E96F9F">
            <w:r>
              <w:t>Azure</w:t>
            </w:r>
          </w:p>
          <w:p w14:paraId="4264FC5F" w14:textId="366571E3" w:rsidR="00E96F9F" w:rsidRDefault="00E96F9F" w:rsidP="00E96F9F">
            <w:r>
              <w:t>Windows Server</w:t>
            </w:r>
          </w:p>
          <w:p w14:paraId="6CCEE5D5" w14:textId="2B21B12D" w:rsidR="00E96F9F" w:rsidRDefault="00E96F9F" w:rsidP="00E96F9F">
            <w:r>
              <w:t>Microsoft SQL Server</w:t>
            </w:r>
          </w:p>
          <w:p w14:paraId="3732A5F3" w14:textId="77777777" w:rsidR="00E96F9F" w:rsidRDefault="00E96F9F" w:rsidP="00E96F9F">
            <w:r>
              <w:t>Active Directory</w:t>
            </w:r>
          </w:p>
          <w:p w14:paraId="2C591DC5" w14:textId="7785CA38" w:rsidR="00E96F9F" w:rsidRDefault="00E96F9F" w:rsidP="00DA2EE1">
            <w:r>
              <w:t>System Administration</w:t>
            </w:r>
          </w:p>
          <w:p w14:paraId="3AAC2968" w14:textId="28AB024F" w:rsidR="00DA2EE1" w:rsidRDefault="00DA2EE1" w:rsidP="00DA2EE1">
            <w:r>
              <w:t>HTML</w:t>
            </w:r>
            <w:r>
              <w:t xml:space="preserve"> /</w:t>
            </w:r>
            <w:r>
              <w:t>CSS</w:t>
            </w:r>
            <w:r>
              <w:t xml:space="preserve">/ </w:t>
            </w:r>
            <w:r>
              <w:t>PHP</w:t>
            </w:r>
          </w:p>
          <w:p w14:paraId="5C6CD5EB" w14:textId="58F2A555" w:rsidR="00DA2EE1" w:rsidRDefault="00DA2EE1" w:rsidP="00DA2EE1">
            <w:r>
              <w:t xml:space="preserve">ASP.NET </w:t>
            </w:r>
            <w:r>
              <w:t xml:space="preserve">/ </w:t>
            </w:r>
            <w:r>
              <w:t>C#</w:t>
            </w:r>
          </w:p>
          <w:p w14:paraId="7ADDAF88" w14:textId="52120647" w:rsidR="00DA2EE1" w:rsidRDefault="00DA2EE1" w:rsidP="00DA2EE1">
            <w:r>
              <w:t>SQL</w:t>
            </w:r>
            <w:r w:rsidR="00026932">
              <w:t>/R</w:t>
            </w:r>
          </w:p>
          <w:p w14:paraId="37819D10" w14:textId="6651282C" w:rsidR="00DA2EE1" w:rsidRDefault="00DA2EE1" w:rsidP="00DA2EE1">
            <w:r>
              <w:t>Java/</w:t>
            </w:r>
            <w:r w:rsidR="00E96F9F">
              <w:t>JavaScript</w:t>
            </w:r>
            <w:r>
              <w:t xml:space="preserve"> </w:t>
            </w:r>
          </w:p>
          <w:p w14:paraId="6D5C24FD" w14:textId="2D136F56" w:rsidR="00DA2EE1" w:rsidRDefault="00DA2EE1" w:rsidP="00DA2EE1">
            <w:r>
              <w:t>Linux</w:t>
            </w:r>
            <w:r w:rsidR="00B67E91">
              <w:t>/</w:t>
            </w:r>
            <w:r>
              <w:t>Mac OS</w:t>
            </w:r>
          </w:p>
          <w:p w14:paraId="7E2C5002" w14:textId="673BF3AC" w:rsidR="00DA2EE1" w:rsidRDefault="00DA2EE1" w:rsidP="00DA2EE1">
            <w:r>
              <w:t>System Administration</w:t>
            </w:r>
          </w:p>
          <w:p w14:paraId="5EF735EA" w14:textId="403414AB" w:rsidR="00DA2EE1" w:rsidRDefault="00DA2EE1" w:rsidP="00DA2EE1">
            <w:r>
              <w:t>DHCP</w:t>
            </w:r>
            <w:r>
              <w:t>/</w:t>
            </w:r>
            <w:r>
              <w:t>DNS</w:t>
            </w:r>
            <w:r w:rsidR="00E96F9F">
              <w:t xml:space="preserve">/ </w:t>
            </w:r>
            <w:r w:rsidR="00E96F9F">
              <w:t>TCP/IP</w:t>
            </w:r>
          </w:p>
          <w:p w14:paraId="548BE8A0" w14:textId="74C1C316" w:rsidR="00E96F9F" w:rsidRDefault="00DA2EE1" w:rsidP="00E96F9F">
            <w:r>
              <w:t>IIS</w:t>
            </w:r>
          </w:p>
          <w:p w14:paraId="48661AF4" w14:textId="1887C4D0" w:rsidR="002E2595" w:rsidRDefault="002E2595" w:rsidP="00E96F9F">
            <w:r>
              <w:t>Circuit design</w:t>
            </w:r>
          </w:p>
          <w:p w14:paraId="2B960C12" w14:textId="58DE24ED" w:rsidR="00026932" w:rsidRDefault="00026932" w:rsidP="00E96F9F">
            <w:r>
              <w:t>Data Mining/Analysis</w:t>
            </w:r>
          </w:p>
          <w:p w14:paraId="5D3B76CE" w14:textId="77777777" w:rsidR="00026932" w:rsidRPr="00333CD3" w:rsidRDefault="00026932" w:rsidP="00E96F9F"/>
          <w:p w14:paraId="46B96305" w14:textId="7602D573" w:rsidR="00741125" w:rsidRPr="00333CD3" w:rsidRDefault="00741125" w:rsidP="00DA2EE1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6"/>
            </w:tblGrid>
            <w:tr w:rsidR="00C612DA" w:rsidRPr="00333CD3" w14:paraId="52877B6B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51188ABC" w14:textId="5FBEE55A" w:rsidR="00C612DA" w:rsidRPr="00333CD3" w:rsidRDefault="007A0D40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5FE694226418A240B7096DEFA08DF0E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A2EE1">
                        <w:t>S</w:t>
                      </w:r>
                      <w:r w:rsidR="00A717B1">
                        <w:t>ystems</w:t>
                      </w:r>
                      <w:r w:rsidR="00DA2EE1">
                        <w:t xml:space="preserve"> Administrator</w:t>
                      </w:r>
                    </w:sdtContent>
                  </w:sdt>
                </w:p>
                <w:p w14:paraId="7728C410" w14:textId="3971A8E1" w:rsidR="00C612DA" w:rsidRDefault="007A0D40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734793858D13314B86975072141AB5C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96F9F">
                        <w:t>SCripting</w:t>
                      </w:r>
                    </w:sdtContent>
                  </w:sdt>
                  <w:r w:rsidR="00E96F9F">
                    <w:t>, automation, and management</w:t>
                  </w:r>
                </w:p>
                <w:p w14:paraId="58688AE4" w14:textId="788EB21F" w:rsidR="00A717B1" w:rsidRDefault="00A717B1" w:rsidP="00E02DCD">
                  <w:pPr>
                    <w:pStyle w:val="Heading2"/>
                    <w:outlineLvl w:val="1"/>
                  </w:pPr>
                  <w:r>
                    <w:t xml:space="preserve">(918) 935-4899 | </w:t>
                  </w:r>
                  <w:hyperlink r:id="rId7" w:history="1">
                    <w:r w:rsidR="0088244D" w:rsidRPr="00181BB1">
                      <w:rPr>
                        <w:rStyle w:val="Hyperlink"/>
                      </w:rPr>
                      <w:t>mark@kmetzenterprises.com</w:t>
                    </w:r>
                  </w:hyperlink>
                </w:p>
                <w:p w14:paraId="0C68628B" w14:textId="77777777" w:rsidR="00A717B1" w:rsidRDefault="00A717B1" w:rsidP="00E02DCD">
                  <w:pPr>
                    <w:pStyle w:val="Heading2"/>
                    <w:outlineLvl w:val="1"/>
                  </w:pPr>
                </w:p>
                <w:p w14:paraId="1DE3CD2A" w14:textId="77777777" w:rsidR="00A717B1" w:rsidRDefault="00A717B1" w:rsidP="00E02DCD">
                  <w:pPr>
                    <w:pStyle w:val="Heading2"/>
                    <w:outlineLvl w:val="1"/>
                  </w:pPr>
                </w:p>
                <w:p w14:paraId="60DD8095" w14:textId="77777777" w:rsidR="00A717B1" w:rsidRDefault="00A717B1" w:rsidP="00E02DCD">
                  <w:pPr>
                    <w:pStyle w:val="Heading2"/>
                    <w:outlineLvl w:val="1"/>
                  </w:pPr>
                </w:p>
                <w:p w14:paraId="358F38EC" w14:textId="47429867" w:rsidR="00A717B1" w:rsidRPr="00333CD3" w:rsidRDefault="00A717B1" w:rsidP="00E02DCD">
                  <w:pPr>
                    <w:pStyle w:val="Heading2"/>
                    <w:outlineLvl w:val="1"/>
                  </w:pPr>
                </w:p>
              </w:tc>
            </w:tr>
          </w:tbl>
          <w:p w14:paraId="32968EDD" w14:textId="77777777" w:rsidR="002C2CDD" w:rsidRPr="00333CD3" w:rsidRDefault="007A0D4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16C9DCE6E42FC499A1B8806C99F543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265735C" w14:textId="0C3B2414" w:rsidR="007329D8" w:rsidRPr="00333CD3" w:rsidRDefault="007329D8" w:rsidP="007329D8">
            <w:pPr>
              <w:pStyle w:val="Heading4"/>
            </w:pPr>
            <w:r>
              <w:t>IT consultant</w:t>
            </w:r>
            <w:r w:rsidRPr="00333CD3">
              <w:t xml:space="preserve"> • </w:t>
            </w:r>
            <w:r>
              <w:t>kmetz enterprises</w:t>
            </w:r>
            <w:r w:rsidRPr="00333CD3">
              <w:t xml:space="preserve">• </w:t>
            </w:r>
            <w:r>
              <w:t>0</w:t>
            </w:r>
            <w:r w:rsidR="009A5148">
              <w:t>1</w:t>
            </w:r>
            <w:r>
              <w:t>/</w:t>
            </w:r>
            <w:r w:rsidR="009A5148">
              <w:t>21</w:t>
            </w:r>
            <w:r>
              <w:t xml:space="preserve"> – 0</w:t>
            </w:r>
            <w:r w:rsidR="009A5148">
              <w:t>7</w:t>
            </w:r>
            <w:r>
              <w:t>/21</w:t>
            </w:r>
          </w:p>
          <w:p w14:paraId="70395BE8" w14:textId="7EE8CE74" w:rsidR="009A5148" w:rsidRDefault="009A5148" w:rsidP="007329D8">
            <w:r>
              <w:t xml:space="preserve">Provide low maintenance </w:t>
            </w:r>
            <w:r>
              <w:t xml:space="preserve">custom </w:t>
            </w:r>
            <w:r>
              <w:t>automation and programming solutions for clients.</w:t>
            </w:r>
          </w:p>
          <w:p w14:paraId="14782780" w14:textId="67557DF8" w:rsidR="009D5566" w:rsidRDefault="0088244D" w:rsidP="007329D8">
            <w:r>
              <w:t>Lead and design on electrical engineering teams.</w:t>
            </w:r>
          </w:p>
          <w:p w14:paraId="1E2AADE0" w14:textId="77777777" w:rsidR="007329D8" w:rsidRDefault="007329D8" w:rsidP="007569C1">
            <w:pPr>
              <w:pStyle w:val="Heading4"/>
            </w:pPr>
          </w:p>
          <w:p w14:paraId="54F389B4" w14:textId="48D96C11" w:rsidR="002C2CDD" w:rsidRPr="00333CD3" w:rsidRDefault="00DA2EE1" w:rsidP="007569C1">
            <w:pPr>
              <w:pStyle w:val="Heading4"/>
            </w:pPr>
            <w:r w:rsidRPr="00DA2EE1">
              <w:t>Junior Systems Administrator</w:t>
            </w:r>
            <w:r w:rsidR="002C2CDD" w:rsidRPr="00333CD3">
              <w:t xml:space="preserve"> • </w:t>
            </w:r>
            <w:r>
              <w:t>TMA Systems</w:t>
            </w:r>
            <w:r w:rsidR="002C2CDD" w:rsidRPr="00333CD3">
              <w:t xml:space="preserve"> • </w:t>
            </w:r>
            <w:r>
              <w:t>04/19 – 05/21</w:t>
            </w:r>
          </w:p>
          <w:p w14:paraId="64EAF146" w14:textId="77777777" w:rsidR="00DA2EE1" w:rsidRDefault="00DA2EE1" w:rsidP="00DA2EE1">
            <w:r>
              <w:t>AAD synced Directories with on premises.</w:t>
            </w:r>
          </w:p>
          <w:p w14:paraId="2436F581" w14:textId="0705D634" w:rsidR="00DA2EE1" w:rsidRDefault="00DA2EE1" w:rsidP="00DA2EE1">
            <w:r>
              <w:t>Implemented NPS, RADIUS, and other protocols to tighten down on network security.</w:t>
            </w:r>
          </w:p>
          <w:p w14:paraId="05F73241" w14:textId="6677CC9B" w:rsidR="00852A92" w:rsidRDefault="00852A92" w:rsidP="00DA2EE1">
            <w:r w:rsidRPr="00852A92">
              <w:t xml:space="preserve">Automated multiple processes with multiple departments for smoother </w:t>
            </w:r>
            <w:r w:rsidR="00E405F9" w:rsidRPr="00852A92">
              <w:t>workflow</w:t>
            </w:r>
            <w:r w:rsidRPr="00852A92">
              <w:t xml:space="preserve"> using </w:t>
            </w:r>
            <w:r w:rsidR="008B5957">
              <w:t>Ps</w:t>
            </w:r>
            <w:r w:rsidRPr="00852A92">
              <w:t>ower</w:t>
            </w:r>
            <w:r w:rsidR="008B5957">
              <w:t>S</w:t>
            </w:r>
            <w:r w:rsidRPr="00852A92">
              <w:t>hell or my own designed .NET core sites.</w:t>
            </w:r>
          </w:p>
          <w:p w14:paraId="27E2F303" w14:textId="77777777" w:rsidR="00852A92" w:rsidRDefault="00852A92" w:rsidP="00852A92">
            <w:r>
              <w:t>Redesigned our product installer to automate the installation process.</w:t>
            </w:r>
          </w:p>
          <w:p w14:paraId="38C637E9" w14:textId="4891944E" w:rsidR="00852A92" w:rsidRDefault="00852A92" w:rsidP="00852A92">
            <w:r>
              <w:t>Implemented Microsoft Intune for remote device management.</w:t>
            </w:r>
          </w:p>
          <w:p w14:paraId="689F9569" w14:textId="13F3427D" w:rsidR="00852A92" w:rsidRDefault="00852A92" w:rsidP="00DA2EE1">
            <w:r>
              <w:t xml:space="preserve">Decommissioned all servers running deprecated OS and migrated roles to new servers to </w:t>
            </w:r>
            <w:proofErr w:type="gramStart"/>
            <w:r>
              <w:t>be in compliance</w:t>
            </w:r>
            <w:proofErr w:type="gramEnd"/>
            <w:r>
              <w:t>.</w:t>
            </w:r>
          </w:p>
          <w:p w14:paraId="1DF69AEE" w14:textId="3460C368" w:rsidR="002C2CDD" w:rsidRPr="00333CD3" w:rsidRDefault="002C2CDD" w:rsidP="00DA2EE1"/>
          <w:p w14:paraId="18A25C74" w14:textId="4A20408F" w:rsidR="002C2CDD" w:rsidRPr="00333CD3" w:rsidRDefault="00DA2EE1" w:rsidP="007569C1">
            <w:pPr>
              <w:pStyle w:val="Heading4"/>
            </w:pPr>
            <w:r w:rsidRPr="00DA2EE1">
              <w:t>Server Admin</w:t>
            </w:r>
            <w:r w:rsidR="002C2CDD" w:rsidRPr="00333CD3">
              <w:t xml:space="preserve"> • </w:t>
            </w:r>
            <w:r>
              <w:t>tk Gaming Community</w:t>
            </w:r>
            <w:r w:rsidR="002C2CDD" w:rsidRPr="00333CD3">
              <w:t xml:space="preserve"> • </w:t>
            </w:r>
            <w:r>
              <w:t>06/18 – 12/20</w:t>
            </w:r>
          </w:p>
          <w:p w14:paraId="00CDE091" w14:textId="55BE77C6" w:rsidR="00DA2EE1" w:rsidRDefault="00DA2EE1" w:rsidP="00DA2EE1">
            <w:r>
              <w:t xml:space="preserve">Create and maintain virtual machine libraries and Windows user accounts. Ensure system </w:t>
            </w:r>
            <w:r w:rsidR="00852A92">
              <w:t>high availability</w:t>
            </w:r>
            <w:r>
              <w:t>.</w:t>
            </w:r>
          </w:p>
          <w:p w14:paraId="27C18644" w14:textId="44DD7B97" w:rsidR="002C2CDD" w:rsidRPr="00333CD3" w:rsidRDefault="00DA2EE1" w:rsidP="00DA2EE1">
            <w:r>
              <w:t>Provide custom software solutions/automation to clients.</w:t>
            </w:r>
          </w:p>
          <w:p w14:paraId="4648940D" w14:textId="5A518120" w:rsidR="002C2CDD" w:rsidRPr="00333CD3" w:rsidRDefault="007A0D4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741F2ED38599D4A9D26A4CF2BF6E4B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  <w:r w:rsidR="00DA2EE1">
              <w:t xml:space="preserve"> AND CERTIFICATES</w:t>
            </w:r>
          </w:p>
          <w:p w14:paraId="53EDA042" w14:textId="02D4B6AE" w:rsidR="002C2CDD" w:rsidRPr="00704AF1" w:rsidRDefault="00E96F9F" w:rsidP="00DA2EE1">
            <w:pPr>
              <w:pStyle w:val="Heading4"/>
            </w:pPr>
            <w:r w:rsidRPr="00704AF1">
              <w:rPr>
                <w:b/>
                <w:bCs/>
              </w:rPr>
              <w:t>MBA</w:t>
            </w:r>
            <w:r w:rsidR="00DA2EE1" w:rsidRPr="00704AF1">
              <w:rPr>
                <w:b/>
                <w:bCs/>
              </w:rPr>
              <w:t xml:space="preserve"> - Data Analytics</w:t>
            </w:r>
            <w:r w:rsidR="002C2CDD" w:rsidRPr="00704AF1">
              <w:t xml:space="preserve"> • </w:t>
            </w:r>
            <w:r w:rsidR="00DA2EE1" w:rsidRPr="00704AF1">
              <w:t>07/21</w:t>
            </w:r>
            <w:r w:rsidR="002C2CDD" w:rsidRPr="00704AF1">
              <w:t xml:space="preserve"> • </w:t>
            </w:r>
            <w:r w:rsidR="00DA2EE1" w:rsidRPr="00704AF1">
              <w:t>S</w:t>
            </w:r>
            <w:r w:rsidRPr="00704AF1">
              <w:t xml:space="preserve">E </w:t>
            </w:r>
            <w:r w:rsidR="00DA2EE1" w:rsidRPr="00704AF1">
              <w:t>oklahoma state univ.</w:t>
            </w:r>
          </w:p>
          <w:p w14:paraId="03F51053" w14:textId="77777777" w:rsidR="00DA2EE1" w:rsidRPr="00704AF1" w:rsidRDefault="00DA2EE1" w:rsidP="00DA2EE1">
            <w:pPr>
              <w:pStyle w:val="Heading4"/>
            </w:pPr>
          </w:p>
          <w:p w14:paraId="0FD7E65E" w14:textId="1C3D2916" w:rsidR="00DA2EE1" w:rsidRPr="00704AF1" w:rsidRDefault="00E96F9F" w:rsidP="00DA2EE1">
            <w:pPr>
              <w:pStyle w:val="Heading4"/>
            </w:pPr>
            <w:r w:rsidRPr="00704AF1">
              <w:rPr>
                <w:b/>
                <w:bCs/>
              </w:rPr>
              <w:t>BA MIS</w:t>
            </w:r>
            <w:r w:rsidR="00DA2EE1" w:rsidRPr="00704AF1">
              <w:rPr>
                <w:b/>
                <w:bCs/>
              </w:rPr>
              <w:t xml:space="preserve"> - Information Assurance</w:t>
            </w:r>
            <w:r w:rsidR="002C2CDD" w:rsidRPr="00704AF1">
              <w:t xml:space="preserve"> • </w:t>
            </w:r>
            <w:r w:rsidR="00DA2EE1" w:rsidRPr="00704AF1">
              <w:t>05/19</w:t>
            </w:r>
            <w:r w:rsidR="002C2CDD" w:rsidRPr="00704AF1">
              <w:t xml:space="preserve"> • </w:t>
            </w:r>
            <w:r w:rsidRPr="00704AF1">
              <w:t>OSU</w:t>
            </w:r>
          </w:p>
          <w:p w14:paraId="715DFEFD" w14:textId="3E0C337C" w:rsidR="00E96F9F" w:rsidRDefault="00E96F9F" w:rsidP="00DA2EE1">
            <w:pPr>
              <w:pStyle w:val="Heading4"/>
            </w:pPr>
          </w:p>
          <w:p w14:paraId="751FF462" w14:textId="3D3944C4" w:rsidR="00E96F9F" w:rsidRDefault="00E96F9F" w:rsidP="00DA2EE1">
            <w:pPr>
              <w:pStyle w:val="Heading4"/>
            </w:pPr>
            <w:r>
              <w:t>COMPTIA A+</w:t>
            </w:r>
          </w:p>
          <w:p w14:paraId="590FE433" w14:textId="51B25FED" w:rsidR="00E96F9F" w:rsidRDefault="00E96F9F" w:rsidP="00DA2EE1">
            <w:pPr>
              <w:pStyle w:val="Heading4"/>
            </w:pPr>
          </w:p>
          <w:p w14:paraId="1E9B729A" w14:textId="5B59655D" w:rsidR="00741125" w:rsidRPr="00333CD3" w:rsidRDefault="00E96F9F" w:rsidP="007329D8">
            <w:pPr>
              <w:pStyle w:val="Heading4"/>
            </w:pPr>
            <w:r>
              <w:t xml:space="preserve">hackerrank </w:t>
            </w:r>
            <w:hyperlink r:id="rId8" w:history="1">
              <w:r w:rsidRPr="007329D8">
                <w:rPr>
                  <w:rStyle w:val="Hyperlink"/>
                </w:rPr>
                <w:t>c#</w:t>
              </w:r>
            </w:hyperlink>
            <w:r>
              <w:t xml:space="preserve">, </w:t>
            </w:r>
            <w:hyperlink r:id="rId9" w:history="1">
              <w:r w:rsidRPr="007329D8">
                <w:rPr>
                  <w:rStyle w:val="Hyperlink"/>
                </w:rPr>
                <w:t>sql,</w:t>
              </w:r>
            </w:hyperlink>
            <w:r>
              <w:t xml:space="preserve"> AND </w:t>
            </w:r>
            <w:hyperlink r:id="rId10" w:history="1">
              <w:r w:rsidRPr="007329D8">
                <w:rPr>
                  <w:rStyle w:val="Hyperlink"/>
                </w:rPr>
                <w:t>PROBLEM SOLVING</w:t>
              </w:r>
            </w:hyperlink>
            <w:r>
              <w:t xml:space="preserve"> CERTIFIED</w:t>
            </w:r>
          </w:p>
        </w:tc>
      </w:tr>
    </w:tbl>
    <w:p w14:paraId="2215F44D" w14:textId="77777777" w:rsidR="00EF7CC9" w:rsidRPr="00333CD3" w:rsidRDefault="00EF7CC9" w:rsidP="00E22E87">
      <w:pPr>
        <w:pStyle w:val="NoSpacing"/>
      </w:pPr>
    </w:p>
    <w:sectPr w:rsidR="00EF7CC9" w:rsidRPr="00333CD3" w:rsidSect="007329D8">
      <w:headerReference w:type="default" r:id="rId11"/>
      <w:footerReference w:type="default" r:id="rId12"/>
      <w:footerReference w:type="first" r:id="rId13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88F4" w14:textId="77777777" w:rsidR="007A0D40" w:rsidRDefault="007A0D40" w:rsidP="00713050">
      <w:pPr>
        <w:spacing w:line="240" w:lineRule="auto"/>
      </w:pPr>
      <w:r>
        <w:separator/>
      </w:r>
    </w:p>
  </w:endnote>
  <w:endnote w:type="continuationSeparator" w:id="0">
    <w:p w14:paraId="5775A964" w14:textId="77777777" w:rsidR="007A0D40" w:rsidRDefault="007A0D4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14:paraId="1CD27A3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82A775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CE9169" wp14:editId="25AD1401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91DE60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4e67c8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031BA8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BE5404D" wp14:editId="24E0D74A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27D87F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e67c8 [3204]" strokecolor="#4e67c8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CD5FB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AFFB89" wp14:editId="5A51A5D0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98F5F0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e67c8 [3204]" strokecolor="#4e67c8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DD38A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52FDC0" wp14:editId="4FDD526A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1877C0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e67c8 [3204]" strokecolor="#4e67c8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E22E6F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F20AEC9FD0E047927A6048F6A448B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1A66D63" w14:textId="7EB4C596" w:rsidR="00684488" w:rsidRPr="00CA3DF1" w:rsidRDefault="003C3514" w:rsidP="00811117">
              <w:pPr>
                <w:pStyle w:val="Footer"/>
              </w:pPr>
              <w:r>
                <w:t>Marklkmetz@gmail.com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DD65D43D8CCB84AB01E1910E1B047C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8BF42A8" w14:textId="55AB4A4E" w:rsidR="00684488" w:rsidRPr="00C2098A" w:rsidRDefault="003C3514" w:rsidP="00811117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92F1BB63716F65428CD94AAF0597A343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C6D231C" w14:textId="552A7DFE" w:rsidR="00684488" w:rsidRPr="00C2098A" w:rsidRDefault="003C3514" w:rsidP="00811117">
              <w:pPr>
                <w:pStyle w:val="Footer"/>
              </w:pPr>
              <w:r>
                <w:t>(918) 935-4899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D242C3BAE064854683692046A3522DB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1E8E194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4A49E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EB864" w14:textId="5D2778D4" w:rsidR="007329D8" w:rsidRDefault="007329D8" w:rsidP="007329D8">
    <w:pPr>
      <w:pStyle w:val="Footer"/>
      <w:jc w:val="left"/>
    </w:pPr>
    <w:r>
      <w:rPr>
        <w:noProof/>
      </w:rPr>
      <w:drawing>
        <wp:inline distT="0" distB="0" distL="0" distR="0" wp14:anchorId="373B26E5" wp14:editId="09F4876D">
          <wp:extent cx="800100" cy="800100"/>
          <wp:effectExtent l="0" t="0" r="0" b="0"/>
          <wp:docPr id="7" name="Picture 7" descr="Arr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rrow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491" cy="82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55DD2" w14:textId="77777777" w:rsidR="007A0D40" w:rsidRDefault="007A0D40" w:rsidP="00713050">
      <w:pPr>
        <w:spacing w:line="240" w:lineRule="auto"/>
      </w:pPr>
      <w:r>
        <w:separator/>
      </w:r>
    </w:p>
  </w:footnote>
  <w:footnote w:type="continuationSeparator" w:id="0">
    <w:p w14:paraId="42CC9D32" w14:textId="77777777" w:rsidR="007A0D40" w:rsidRDefault="007A0D4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87"/>
      <w:gridCol w:w="6913"/>
    </w:tblGrid>
    <w:tr w:rsidR="001A5CA9" w:rsidRPr="00F207C0" w14:paraId="333127D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E08DE43" w14:textId="2089E8E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7B79EC1" wp14:editId="0A52352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53D52AC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4e67c8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4e67c8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53AF75598CAC2049A02772D09C2A74A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A2EE1">
                <w:t>Mk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913"/>
          </w:tblGrid>
          <w:tr w:rsidR="001A5CA9" w14:paraId="01FD995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543A6BB" w14:textId="4757BD74" w:rsidR="001A5CA9" w:rsidRPr="009B3C40" w:rsidRDefault="007A0D40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56487496687875408A6F3C19405FBE4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A2EE1">
                      <w:t>Systems Administrator</w:t>
                    </w:r>
                  </w:sdtContent>
                </w:sdt>
              </w:p>
              <w:p w14:paraId="5F60071C" w14:textId="670CF97A" w:rsidR="001A5CA9" w:rsidRDefault="007A0D40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C7156ABE4D11024D85CE6697B9D71A56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96F9F">
                      <w:t>SCripting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EC1C9B24C95112419F4EE763B71D006C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78F03BC0" w14:textId="77777777" w:rsidR="001A5CA9" w:rsidRPr="00F207C0" w:rsidRDefault="001A5CA9" w:rsidP="001A5CA9"/>
      </w:tc>
    </w:tr>
  </w:tbl>
  <w:p w14:paraId="7FD25405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E1"/>
    <w:rsid w:val="00026932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19C"/>
    <w:rsid w:val="00271662"/>
    <w:rsid w:val="0027404F"/>
    <w:rsid w:val="00293B83"/>
    <w:rsid w:val="002B091C"/>
    <w:rsid w:val="002C2CDD"/>
    <w:rsid w:val="002D45C6"/>
    <w:rsid w:val="002E2595"/>
    <w:rsid w:val="002F03FA"/>
    <w:rsid w:val="00313E86"/>
    <w:rsid w:val="00333CD3"/>
    <w:rsid w:val="00340365"/>
    <w:rsid w:val="00342B64"/>
    <w:rsid w:val="00364079"/>
    <w:rsid w:val="003C3514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C4C50"/>
    <w:rsid w:val="006D76B1"/>
    <w:rsid w:val="00704AF1"/>
    <w:rsid w:val="00713050"/>
    <w:rsid w:val="007329D8"/>
    <w:rsid w:val="00741125"/>
    <w:rsid w:val="00746F7F"/>
    <w:rsid w:val="007569C1"/>
    <w:rsid w:val="00763832"/>
    <w:rsid w:val="007A0D40"/>
    <w:rsid w:val="007D2696"/>
    <w:rsid w:val="00811117"/>
    <w:rsid w:val="00841146"/>
    <w:rsid w:val="00852A92"/>
    <w:rsid w:val="0088244D"/>
    <w:rsid w:val="0088504C"/>
    <w:rsid w:val="0089382B"/>
    <w:rsid w:val="008A1907"/>
    <w:rsid w:val="008B5957"/>
    <w:rsid w:val="008C6BCA"/>
    <w:rsid w:val="008C7B50"/>
    <w:rsid w:val="009A5148"/>
    <w:rsid w:val="009B3C40"/>
    <w:rsid w:val="009D5566"/>
    <w:rsid w:val="00A42540"/>
    <w:rsid w:val="00A50939"/>
    <w:rsid w:val="00A717B1"/>
    <w:rsid w:val="00AA6A40"/>
    <w:rsid w:val="00B5664D"/>
    <w:rsid w:val="00B67E91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A2EE1"/>
    <w:rsid w:val="00DD6416"/>
    <w:rsid w:val="00DF4E0A"/>
    <w:rsid w:val="00E02DCD"/>
    <w:rsid w:val="00E12C60"/>
    <w:rsid w:val="00E22E87"/>
    <w:rsid w:val="00E405F9"/>
    <w:rsid w:val="00E57630"/>
    <w:rsid w:val="00E86C2B"/>
    <w:rsid w:val="00E96F9F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AA02D"/>
  <w15:chartTrackingRefBased/>
  <w15:docId w15:val="{2E4FB618-4057-C942-BA36-3EA0D02E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E67C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E67C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96F9F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7B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2c5c2af95bb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rk@kmetzenterprises.com?subject=Resum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hackerrank.com/certificates/86ff00477f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3b87ef456ba8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kmetz/Library/Containers/com.microsoft.Word/Data/Library/Application%20Support/Microsoft/Office/16.0/DTS/Search/%7b56515F90-DE68-1642-9653-2915D25F1C61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F3EB089BD3C545B2D4D014442A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0BE6-D87D-6247-8760-BBAA3CD65918}"/>
      </w:docPartPr>
      <w:docPartBody>
        <w:p w:rsidR="00000000" w:rsidRDefault="00EF3A86">
          <w:pPr>
            <w:pStyle w:val="56F3EB089BD3C545B2D4D014442A5B33"/>
          </w:pPr>
          <w:r w:rsidRPr="00333CD3">
            <w:t>YN</w:t>
          </w:r>
        </w:p>
      </w:docPartBody>
    </w:docPart>
    <w:docPart>
      <w:docPartPr>
        <w:name w:val="28C6AA9DEBFBE14EB62D2464D11A4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F33E1-6B0D-294F-86E2-95FB9A8A6E0C}"/>
      </w:docPartPr>
      <w:docPartBody>
        <w:p w:rsidR="00000000" w:rsidRDefault="00EF3A86">
          <w:pPr>
            <w:pStyle w:val="28C6AA9DEBFBE14EB62D2464D11A4225"/>
          </w:pPr>
          <w:r w:rsidRPr="00333CD3">
            <w:t>Skills</w:t>
          </w:r>
        </w:p>
      </w:docPartBody>
    </w:docPart>
    <w:docPart>
      <w:docPartPr>
        <w:name w:val="5FE694226418A240B7096DEFA08DF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13CA8-93DE-3A4C-876D-C69CD3462345}"/>
      </w:docPartPr>
      <w:docPartBody>
        <w:p w:rsidR="00000000" w:rsidRDefault="00EF3A86">
          <w:pPr>
            <w:pStyle w:val="5FE694226418A240B7096DEFA08DF0E9"/>
          </w:pPr>
          <w:r>
            <w:t>Your Name</w:t>
          </w:r>
        </w:p>
      </w:docPartBody>
    </w:docPart>
    <w:docPart>
      <w:docPartPr>
        <w:name w:val="734793858D13314B86975072141AB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5E34A-A91A-AA46-932A-595D973493D9}"/>
      </w:docPartPr>
      <w:docPartBody>
        <w:p w:rsidR="00000000" w:rsidRDefault="00EF3A86">
          <w:pPr>
            <w:pStyle w:val="734793858D13314B86975072141AB5CF"/>
          </w:pPr>
          <w:r>
            <w:t>Profession or Industry</w:t>
          </w:r>
        </w:p>
      </w:docPartBody>
    </w:docPart>
    <w:docPart>
      <w:docPartPr>
        <w:name w:val="316C9DCE6E42FC499A1B8806C99F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3071-2973-7746-8C6F-170FA71BB51B}"/>
      </w:docPartPr>
      <w:docPartBody>
        <w:p w:rsidR="00000000" w:rsidRDefault="00EF3A86">
          <w:pPr>
            <w:pStyle w:val="316C9DCE6E42FC499A1B8806C99F5433"/>
          </w:pPr>
          <w:r w:rsidRPr="00333CD3">
            <w:t>Experience</w:t>
          </w:r>
        </w:p>
      </w:docPartBody>
    </w:docPart>
    <w:docPart>
      <w:docPartPr>
        <w:name w:val="5741F2ED38599D4A9D26A4CF2BF6E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10DCD-A6A4-424D-A6FA-DF15E7364885}"/>
      </w:docPartPr>
      <w:docPartBody>
        <w:p w:rsidR="00000000" w:rsidRDefault="00EF3A86">
          <w:pPr>
            <w:pStyle w:val="5741F2ED38599D4A9D26A4CF2BF6E4B9"/>
          </w:pPr>
          <w:r w:rsidRPr="00333CD3">
            <w:t>Education</w:t>
          </w:r>
        </w:p>
      </w:docPartBody>
    </w:docPart>
    <w:docPart>
      <w:docPartPr>
        <w:name w:val="09F20AEC9FD0E047927A6048F6A44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D7CD4-8C89-7F4D-8D62-B24957A65F8B}"/>
      </w:docPartPr>
      <w:docPartBody>
        <w:p w:rsidR="00000000" w:rsidRDefault="00EF3A86">
          <w:pPr>
            <w:pStyle w:val="09F20AEC9FD0E047927A6048F6A448BC"/>
          </w:pPr>
          <w:r w:rsidRPr="00333CD3">
            <w:t>School</w:t>
          </w:r>
        </w:p>
      </w:docPartBody>
    </w:docPart>
    <w:docPart>
      <w:docPartPr>
        <w:name w:val="7DD65D43D8CCB84AB01E1910E1B04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D5FB-F194-8A46-A933-5AC52C86D688}"/>
      </w:docPartPr>
      <w:docPartBody>
        <w:p w:rsidR="00000000" w:rsidRDefault="00EF3A86">
          <w:pPr>
            <w:pStyle w:val="7DD65D43D8CCB84AB01E1910E1B047C3"/>
          </w:pPr>
          <w:r w:rsidRPr="00333CD3">
            <w:t>Volunteer Experience or Leadership</w:t>
          </w:r>
        </w:p>
      </w:docPartBody>
    </w:docPart>
    <w:docPart>
      <w:docPartPr>
        <w:name w:val="92F1BB63716F65428CD94AAF0597A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5915E-5216-8B47-81D1-BF308068458D}"/>
      </w:docPartPr>
      <w:docPartBody>
        <w:p w:rsidR="00000000" w:rsidRDefault="005B5111" w:rsidP="005B5111">
          <w:pPr>
            <w:pStyle w:val="92F1BB63716F65428CD94AAF0597A343"/>
          </w:pPr>
          <w:r w:rsidRPr="00333CD3">
            <w:t>Date Earned</w:t>
          </w:r>
        </w:p>
      </w:docPartBody>
    </w:docPart>
    <w:docPart>
      <w:docPartPr>
        <w:name w:val="D242C3BAE064854683692046A3522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728DD-4CEF-6A42-BCEB-62B378A85A5F}"/>
      </w:docPartPr>
      <w:docPartBody>
        <w:p w:rsidR="00000000" w:rsidRDefault="005B5111" w:rsidP="005B5111">
          <w:pPr>
            <w:pStyle w:val="D242C3BAE064854683692046A3522DB5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53AF75598CAC2049A02772D09C2A7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321F-8943-C04E-BD1D-D7AA6C9692B2}"/>
      </w:docPartPr>
      <w:docPartBody>
        <w:p w:rsidR="00000000" w:rsidRDefault="005B5111" w:rsidP="005B5111">
          <w:pPr>
            <w:pStyle w:val="53AF75598CAC2049A02772D09C2A74A6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6487496687875408A6F3C19405F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39BFC-AB97-AB43-8358-A7BFBFD48C02}"/>
      </w:docPartPr>
      <w:docPartBody>
        <w:p w:rsidR="00000000" w:rsidRDefault="005B5111" w:rsidP="005B5111">
          <w:pPr>
            <w:pStyle w:val="56487496687875408A6F3C19405FBE4A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EC1C9B24C95112419F4EE763B71D0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E8CA-EEFE-3B4E-A1C5-FB7209DC9427}"/>
      </w:docPartPr>
      <w:docPartBody>
        <w:p w:rsidR="00000000" w:rsidRDefault="005B5111" w:rsidP="005B5111">
          <w:pPr>
            <w:pStyle w:val="EC1C9B24C95112419F4EE763B71D006C"/>
          </w:pPr>
          <w:r w:rsidRPr="00333CD3">
            <w:t>Date Earned</w:t>
          </w:r>
        </w:p>
      </w:docPartBody>
    </w:docPart>
    <w:docPart>
      <w:docPartPr>
        <w:name w:val="C7156ABE4D11024D85CE6697B9D71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8DEE-A9FD-9B4F-8A42-E43409211079}"/>
      </w:docPartPr>
      <w:docPartBody>
        <w:p w:rsidR="00000000" w:rsidRDefault="005B5111" w:rsidP="005B5111">
          <w:pPr>
            <w:pStyle w:val="C7156ABE4D11024D85CE6697B9D71A56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11"/>
    <w:rsid w:val="005B5111"/>
    <w:rsid w:val="00E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F3EB089BD3C545B2D4D014442A5B33">
    <w:name w:val="56F3EB089BD3C545B2D4D014442A5B33"/>
  </w:style>
  <w:style w:type="paragraph" w:customStyle="1" w:styleId="7E8A5AE365B7EC4091A425C640976DD9">
    <w:name w:val="7E8A5AE365B7EC4091A425C640976DD9"/>
  </w:style>
  <w:style w:type="paragraph" w:customStyle="1" w:styleId="AB2596EDB39C88439747DB3FF182D756">
    <w:name w:val="AB2596EDB39C88439747DB3FF182D756"/>
  </w:style>
  <w:style w:type="paragraph" w:customStyle="1" w:styleId="28C6AA9DEBFBE14EB62D2464D11A4225">
    <w:name w:val="28C6AA9DEBFBE14EB62D2464D11A4225"/>
  </w:style>
  <w:style w:type="paragraph" w:customStyle="1" w:styleId="780281A9935F9848A0547DF57F3739DC">
    <w:name w:val="780281A9935F9848A0547DF57F3739DC"/>
  </w:style>
  <w:style w:type="paragraph" w:customStyle="1" w:styleId="5FE694226418A240B7096DEFA08DF0E9">
    <w:name w:val="5FE694226418A240B7096DEFA08DF0E9"/>
  </w:style>
  <w:style w:type="paragraph" w:customStyle="1" w:styleId="734793858D13314B86975072141AB5CF">
    <w:name w:val="734793858D13314B86975072141AB5CF"/>
  </w:style>
  <w:style w:type="paragraph" w:customStyle="1" w:styleId="583F9C12C3FADB48B2C68EFB87FFD9F4">
    <w:name w:val="583F9C12C3FADB48B2C68EFB87FFD9F4"/>
  </w:style>
  <w:style w:type="paragraph" w:customStyle="1" w:styleId="316C9DCE6E42FC499A1B8806C99F5433">
    <w:name w:val="316C9DCE6E42FC499A1B8806C99F5433"/>
  </w:style>
  <w:style w:type="paragraph" w:customStyle="1" w:styleId="A89CE40FFCA29A47983744871614CC8A">
    <w:name w:val="A89CE40FFCA29A47983744871614CC8A"/>
  </w:style>
  <w:style w:type="paragraph" w:customStyle="1" w:styleId="B0B6C1A4C7EFC14A93E21ECC988CDFF6">
    <w:name w:val="B0B6C1A4C7EFC14A93E21ECC988CDFF6"/>
  </w:style>
  <w:style w:type="paragraph" w:customStyle="1" w:styleId="C46C0F2F2C3CBD49A70B5A3D297A0119">
    <w:name w:val="C46C0F2F2C3CBD49A70B5A3D297A0119"/>
  </w:style>
  <w:style w:type="paragraph" w:customStyle="1" w:styleId="AA5D27E40BCFC64F8AD98623E3920DAA">
    <w:name w:val="AA5D27E40BCFC64F8AD98623E3920DAA"/>
  </w:style>
  <w:style w:type="paragraph" w:customStyle="1" w:styleId="890EAEC2ACBD5347AF3907007C4436A9">
    <w:name w:val="890EAEC2ACBD5347AF3907007C4436A9"/>
  </w:style>
  <w:style w:type="paragraph" w:customStyle="1" w:styleId="D3A7B17DA5CAAB41A9539F4AA394C913">
    <w:name w:val="D3A7B17DA5CAAB41A9539F4AA394C913"/>
  </w:style>
  <w:style w:type="paragraph" w:customStyle="1" w:styleId="3B709B6CD461D640ABCD46C8004EF7DC">
    <w:name w:val="3B709B6CD461D640ABCD46C8004EF7DC"/>
  </w:style>
  <w:style w:type="paragraph" w:customStyle="1" w:styleId="D8915D78CA84244C98D5EDCF5765F096">
    <w:name w:val="D8915D78CA84244C98D5EDCF5765F096"/>
  </w:style>
  <w:style w:type="paragraph" w:customStyle="1" w:styleId="5741F2ED38599D4A9D26A4CF2BF6E4B9">
    <w:name w:val="5741F2ED38599D4A9D26A4CF2BF6E4B9"/>
  </w:style>
  <w:style w:type="paragraph" w:customStyle="1" w:styleId="CDB19DC941555E40BC1EF3A999AA0F4D">
    <w:name w:val="CDB19DC941555E40BC1EF3A999AA0F4D"/>
  </w:style>
  <w:style w:type="paragraph" w:customStyle="1" w:styleId="41D7D5B843011543AE9914220B53685F">
    <w:name w:val="41D7D5B843011543AE9914220B53685F"/>
  </w:style>
  <w:style w:type="paragraph" w:customStyle="1" w:styleId="D3772917554C2D4C836A0D0D0BAC2BEB">
    <w:name w:val="D3772917554C2D4C836A0D0D0BAC2BEB"/>
  </w:style>
  <w:style w:type="paragraph" w:customStyle="1" w:styleId="7A8814774E416D45A65CBA3CD4EC20C5">
    <w:name w:val="7A8814774E416D45A65CBA3CD4EC20C5"/>
  </w:style>
  <w:style w:type="paragraph" w:customStyle="1" w:styleId="6B6E2003B0BA9F4BAF384A1A60CFF7A1">
    <w:name w:val="6B6E2003B0BA9F4BAF384A1A60CFF7A1"/>
  </w:style>
  <w:style w:type="paragraph" w:customStyle="1" w:styleId="1FAE0B07F9AFD24090D7C52C3A398AE3">
    <w:name w:val="1FAE0B07F9AFD24090D7C52C3A398AE3"/>
  </w:style>
  <w:style w:type="paragraph" w:customStyle="1" w:styleId="09F20AEC9FD0E047927A6048F6A448BC">
    <w:name w:val="09F20AEC9FD0E047927A6048F6A448BC"/>
  </w:style>
  <w:style w:type="paragraph" w:customStyle="1" w:styleId="894E05C06B2F4D4AACF32E398A6A58E9">
    <w:name w:val="894E05C06B2F4D4AACF32E398A6A58E9"/>
  </w:style>
  <w:style w:type="paragraph" w:customStyle="1" w:styleId="7DD65D43D8CCB84AB01E1910E1B047C3">
    <w:name w:val="7DD65D43D8CCB84AB01E1910E1B047C3"/>
  </w:style>
  <w:style w:type="paragraph" w:customStyle="1" w:styleId="5BD1B0C26003C84D8BDC8794FF812590">
    <w:name w:val="5BD1B0C26003C84D8BDC8794FF812590"/>
  </w:style>
  <w:style w:type="paragraph" w:customStyle="1" w:styleId="92F1BB63716F65428CD94AAF0597A343">
    <w:name w:val="92F1BB63716F65428CD94AAF0597A343"/>
    <w:rsid w:val="005B5111"/>
  </w:style>
  <w:style w:type="paragraph" w:customStyle="1" w:styleId="7840A34DD2573E4F969950C744DA8492">
    <w:name w:val="7840A34DD2573E4F969950C744DA8492"/>
    <w:rsid w:val="005B5111"/>
  </w:style>
  <w:style w:type="paragraph" w:customStyle="1" w:styleId="D242C3BAE064854683692046A3522DB5">
    <w:name w:val="D242C3BAE064854683692046A3522DB5"/>
    <w:rsid w:val="005B5111"/>
  </w:style>
  <w:style w:type="paragraph" w:customStyle="1" w:styleId="BED18FEBAE06D34B87DB25EF91648860">
    <w:name w:val="BED18FEBAE06D34B87DB25EF91648860"/>
    <w:rsid w:val="005B5111"/>
  </w:style>
  <w:style w:type="paragraph" w:customStyle="1" w:styleId="2691434143C9FD41ABAF5C06BA9073D2">
    <w:name w:val="2691434143C9FD41ABAF5C06BA9073D2"/>
    <w:rsid w:val="005B5111"/>
  </w:style>
  <w:style w:type="paragraph" w:customStyle="1" w:styleId="51B24909FD2EB444A4B6BA9BE7211E71">
    <w:name w:val="51B24909FD2EB444A4B6BA9BE7211E71"/>
    <w:rsid w:val="005B5111"/>
  </w:style>
  <w:style w:type="paragraph" w:customStyle="1" w:styleId="3D69856AA7201D41B3481CFC5347D65A">
    <w:name w:val="3D69856AA7201D41B3481CFC5347D65A"/>
    <w:rsid w:val="005B5111"/>
  </w:style>
  <w:style w:type="paragraph" w:customStyle="1" w:styleId="53AF75598CAC2049A02772D09C2A74A6">
    <w:name w:val="53AF75598CAC2049A02772D09C2A74A6"/>
    <w:rsid w:val="005B5111"/>
  </w:style>
  <w:style w:type="paragraph" w:customStyle="1" w:styleId="56487496687875408A6F3C19405FBE4A">
    <w:name w:val="56487496687875408A6F3C19405FBE4A"/>
    <w:rsid w:val="005B5111"/>
  </w:style>
  <w:style w:type="paragraph" w:customStyle="1" w:styleId="EC1C9B24C95112419F4EE763B71D006C">
    <w:name w:val="EC1C9B24C95112419F4EE763B71D006C"/>
    <w:rsid w:val="005B5111"/>
  </w:style>
  <w:style w:type="paragraph" w:customStyle="1" w:styleId="F155E35D503277469612526FDF6B1EB2">
    <w:name w:val="F155E35D503277469612526FDF6B1EB2"/>
    <w:rsid w:val="005B5111"/>
  </w:style>
  <w:style w:type="paragraph" w:customStyle="1" w:styleId="C7156ABE4D11024D85CE6697B9D71A56">
    <w:name w:val="C7156ABE4D11024D85CE6697B9D71A56"/>
    <w:rsid w:val="005B51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(918) 935-4899</CompanyPhone>
  <CompanyFax/>
  <CompanyEmail>Marklkmetz@gmail.com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59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SCripting</dc:subject>
  <dc:creator>Systems Administrator</dc:creator>
  <cp:keywords/>
  <dc:description/>
  <cp:lastModifiedBy>Mark Kmetz</cp:lastModifiedBy>
  <cp:revision>14</cp:revision>
  <dcterms:created xsi:type="dcterms:W3CDTF">2021-09-21T17:26:00Z</dcterms:created>
  <dcterms:modified xsi:type="dcterms:W3CDTF">2021-09-21T19:11:00Z</dcterms:modified>
</cp:coreProperties>
</file>